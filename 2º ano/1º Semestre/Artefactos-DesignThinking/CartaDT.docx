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 de cabeçalho"/>
      </w:tblPr>
      <w:tblGrid>
        <w:gridCol w:w="10466"/>
      </w:tblGrid>
      <w:tr w:rsidR="00A66B18" w:rsidRPr="0041428F" w14:paraId="0FC15B6F" w14:textId="77777777" w:rsidTr="00A6783B">
        <w:trPr>
          <w:trHeight w:val="270"/>
          <w:jc w:val="center"/>
        </w:trPr>
        <w:tc>
          <w:tcPr>
            <w:tcW w:w="10800" w:type="dxa"/>
          </w:tcPr>
          <w:p w14:paraId="7B448C25" w14:textId="77777777" w:rsidR="00A66B18" w:rsidRPr="0041428F" w:rsidRDefault="00A66B18" w:rsidP="00A66B18">
            <w:pPr>
              <w:pStyle w:val="Informaes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PT"/>
              </w:rPr>
              <mc:AlternateContent>
                <mc:Choice Requires="wps">
                  <w:drawing>
                    <wp:inline distT="0" distB="0" distL="0" distR="0" wp14:anchorId="269B5963" wp14:editId="30C0EEB4">
                      <wp:extent cx="3030071" cy="407670"/>
                      <wp:effectExtent l="19050" t="19050" r="18415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68675DAB" w14:textId="796C8851" w:rsidR="00A66B18" w:rsidRPr="00E2612A" w:rsidRDefault="00023DED" w:rsidP="00E2612A">
                                  <w:pPr>
                                    <w:pStyle w:val="Logtip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bidi="pt-PT"/>
                                    </w:rPr>
                                    <w:t>CRISPR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9B5963" id="Forma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8675DAB" w14:textId="796C8851" w:rsidR="00A66B18" w:rsidRPr="00E2612A" w:rsidRDefault="00023DED" w:rsidP="00E2612A">
                            <w:pPr>
                              <w:pStyle w:val="Log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lang w:bidi="pt-PT"/>
                              </w:rPr>
                              <w:t>CRISPR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06EDE2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7DD6BB2" w14:textId="3276CB5F" w:rsidR="00A66B18" w:rsidRPr="00A66B18" w:rsidRDefault="00E138B1" w:rsidP="00A66B18">
            <w:pPr>
              <w:pStyle w:val="InformaesdeContacto"/>
            </w:pPr>
            <w:r>
              <w:t xml:space="preserve">Assunto: </w:t>
            </w:r>
            <w:r w:rsidR="00023DED">
              <w:t>Vacinação</w:t>
            </w:r>
          </w:p>
          <w:p w14:paraId="398F7B02" w14:textId="137FDD27" w:rsidR="003E24DF" w:rsidRPr="0041428F" w:rsidRDefault="003E24DF" w:rsidP="00A66B18">
            <w:pPr>
              <w:pStyle w:val="InformaesdeContacto"/>
              <w:rPr>
                <w:color w:val="000000" w:themeColor="text1"/>
              </w:rPr>
            </w:pPr>
          </w:p>
        </w:tc>
      </w:tr>
    </w:tbl>
    <w:p w14:paraId="484E7E7A" w14:textId="77777777" w:rsidR="00A66B18" w:rsidRDefault="00A66B18"/>
    <w:p w14:paraId="0656DA27" w14:textId="578C806E" w:rsidR="00A66B18" w:rsidRPr="00A66B18" w:rsidRDefault="00023DED" w:rsidP="00A66B18">
      <w:pPr>
        <w:pStyle w:val="Destinatrio1"/>
      </w:pPr>
      <w:r>
        <w:t>Manuel José da Silva</w:t>
      </w:r>
    </w:p>
    <w:p w14:paraId="4CFBB6C0" w14:textId="26C4EB50" w:rsidR="00A66B18" w:rsidRPr="0041428F" w:rsidRDefault="00A66B18" w:rsidP="00A66B18">
      <w:pPr>
        <w:rPr>
          <w:color w:val="000000" w:themeColor="text1"/>
        </w:rPr>
      </w:pPr>
    </w:p>
    <w:p w14:paraId="6F9EC082" w14:textId="77777777" w:rsidR="00A66B18" w:rsidRPr="00E4786A" w:rsidRDefault="004567F7" w:rsidP="00E4786A">
      <w:pPr>
        <w:pStyle w:val="Inciodecarta"/>
      </w:pPr>
      <w:sdt>
        <w:sdtPr>
          <w:id w:val="-1833445620"/>
          <w:placeholder>
            <w:docPart w:val="33B1521956714A7DB92C83C405AD9FDB"/>
          </w:placeholder>
          <w:temporary/>
          <w:showingPlcHdr/>
          <w15:appearance w15:val="hidden"/>
        </w:sdtPr>
        <w:sdtEndPr/>
        <w:sdtContent>
          <w:r w:rsidR="00E4786A" w:rsidRPr="00E4786A">
            <w:rPr>
              <w:lang w:bidi="pt-PT"/>
            </w:rPr>
            <w:t>Caro Destinatário</w:t>
          </w:r>
        </w:sdtContent>
      </w:sdt>
      <w:r w:rsidR="00A66B18" w:rsidRPr="00E4786A">
        <w:rPr>
          <w:lang w:bidi="pt-PT"/>
        </w:rPr>
        <w:t>,</w:t>
      </w:r>
    </w:p>
    <w:p w14:paraId="607CFF54" w14:textId="3428EC49" w:rsidR="00A66B18" w:rsidRDefault="00023DED" w:rsidP="00023DED">
      <w:r>
        <w:t xml:space="preserve">Viemos por este meio informar que o seu agendamento da </w:t>
      </w:r>
      <w:r w:rsidR="005B5B35">
        <w:t xml:space="preserve">sua </w:t>
      </w:r>
      <w:r>
        <w:t>vacinação de CRISPR está marcada para o dia 16/12/2021 às 17h00</w:t>
      </w:r>
      <w:r w:rsidR="005E1E80">
        <w:t xml:space="preserve"> </w:t>
      </w:r>
      <w:r w:rsidR="00E138B1">
        <w:t>(no qual deverá comparecer com 20 minutos de antecedência)</w:t>
      </w:r>
      <w:r w:rsidR="005E1E80">
        <w:t>.</w:t>
      </w:r>
    </w:p>
    <w:p w14:paraId="41D549CE" w14:textId="20FD8709" w:rsidR="00E138B1" w:rsidRDefault="00E138B1" w:rsidP="00023DED">
      <w:r>
        <w:t>Deverá ser portador do cartão CRISPR e do Cartão de Cidadão.</w:t>
      </w:r>
    </w:p>
    <w:p w14:paraId="393227EE" w14:textId="5432B020" w:rsidR="005E1E80" w:rsidRDefault="005E1E80" w:rsidP="00023DED"/>
    <w:p w14:paraId="379B8D39" w14:textId="7022F13C" w:rsidR="005E1E80" w:rsidRDefault="005E1E80" w:rsidP="00023DED">
      <w:r>
        <w:t>Para esclarecimentos adicionais desloque-se à Junta de Freguesia da sua área de residência ou contacte:</w:t>
      </w:r>
    </w:p>
    <w:p w14:paraId="078D8EE6" w14:textId="02DBA8C9" w:rsidR="005E1E80" w:rsidRDefault="005E1E80" w:rsidP="005E1E80">
      <w:pPr>
        <w:pStyle w:val="PargrafodaLista"/>
        <w:numPr>
          <w:ilvl w:val="0"/>
          <w:numId w:val="1"/>
        </w:numPr>
      </w:pPr>
      <w:r>
        <w:t xml:space="preserve">Email: </w:t>
      </w:r>
      <w:hyperlink r:id="rId10" w:history="1">
        <w:r w:rsidRPr="00676ADF">
          <w:rPr>
            <w:rStyle w:val="Hiperligao"/>
          </w:rPr>
          <w:t>VacinaCRISPR@crispr.pt</w:t>
        </w:r>
      </w:hyperlink>
    </w:p>
    <w:p w14:paraId="110D9886" w14:textId="75F11C2B" w:rsidR="005E1E80" w:rsidRDefault="005E1E80" w:rsidP="005E1E80">
      <w:pPr>
        <w:pStyle w:val="PargrafodaLista"/>
        <w:numPr>
          <w:ilvl w:val="0"/>
          <w:numId w:val="1"/>
        </w:numPr>
      </w:pPr>
      <w:r>
        <w:t>Contacto telefónico: 250 366 354</w:t>
      </w:r>
    </w:p>
    <w:p w14:paraId="0F7D09DD" w14:textId="59A08B0C" w:rsidR="005E1E80" w:rsidRDefault="005E1E80" w:rsidP="005E1E80">
      <w:pPr>
        <w:pStyle w:val="PargrafodaLista"/>
        <w:numPr>
          <w:ilvl w:val="0"/>
          <w:numId w:val="1"/>
        </w:numPr>
      </w:pPr>
      <w:r>
        <w:t xml:space="preserve">Rede social: </w:t>
      </w:r>
      <w:r w:rsidRPr="005E1E80">
        <w:t>https://www.facebook.com/groups/crisprcas9cure</w:t>
      </w:r>
    </w:p>
    <w:p w14:paraId="104F09AC" w14:textId="4332D597" w:rsidR="00023DED" w:rsidRDefault="00023DED" w:rsidP="005E1E80">
      <w:pPr>
        <w:ind w:left="0"/>
      </w:pPr>
    </w:p>
    <w:p w14:paraId="1038CDFC" w14:textId="77777777" w:rsidR="00023DED" w:rsidRPr="00A6783B" w:rsidRDefault="00023DED" w:rsidP="00023DED"/>
    <w:sdt>
      <w:sdtPr>
        <w:id w:val="2139374424"/>
        <w:placeholder>
          <w:docPart w:val="C46DC45B576B43CF90F029FDCCB2C0F6"/>
        </w:placeholder>
        <w:temporary/>
        <w:showingPlcHdr/>
        <w15:appearance w15:val="hidden"/>
      </w:sdtPr>
      <w:sdtEndPr/>
      <w:sdtContent>
        <w:p w14:paraId="365C1142" w14:textId="77777777" w:rsidR="00A66B18" w:rsidRPr="00E4786A" w:rsidRDefault="00E4786A" w:rsidP="00E4786A">
          <w:pPr>
            <w:pStyle w:val="Rematedecarta"/>
          </w:pPr>
          <w:r w:rsidRPr="00E4786A">
            <w:rPr>
              <w:lang w:bidi="pt-PT"/>
            </w:rPr>
            <w:t>Com os melhores cumprimentos,</w:t>
          </w:r>
        </w:p>
      </w:sdtContent>
    </w:sdt>
    <w:p w14:paraId="050EDF5B" w14:textId="093EAACE" w:rsidR="00A66B18" w:rsidRPr="0041428F" w:rsidRDefault="00550877" w:rsidP="00A6783B">
      <w:pPr>
        <w:pStyle w:val="Assinatura"/>
        <w:rPr>
          <w:color w:val="000000" w:themeColor="text1"/>
        </w:rPr>
      </w:pPr>
      <w:r>
        <w:rPr>
          <w:lang w:bidi="pt-PT"/>
        </w:rPr>
        <w:t>Direção de Controlo de Vacinação CRISPR</w:t>
      </w:r>
      <w:r w:rsidR="00A6783B">
        <w:rPr>
          <w:lang w:bidi="pt-PT"/>
        </w:rPr>
        <w:br/>
      </w:r>
    </w:p>
    <w:sectPr w:rsidR="00A66B18" w:rsidRPr="0041428F" w:rsidSect="009C0E4A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0B47C" w14:textId="77777777" w:rsidR="004567F7" w:rsidRDefault="004567F7" w:rsidP="00A66B18">
      <w:pPr>
        <w:spacing w:before="0" w:after="0"/>
      </w:pPr>
      <w:r>
        <w:separator/>
      </w:r>
    </w:p>
  </w:endnote>
  <w:endnote w:type="continuationSeparator" w:id="0">
    <w:p w14:paraId="3DBFD894" w14:textId="77777777" w:rsidR="004567F7" w:rsidRDefault="004567F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CC12" w14:textId="77777777" w:rsidR="004567F7" w:rsidRDefault="004567F7" w:rsidP="00A66B18">
      <w:pPr>
        <w:spacing w:before="0" w:after="0"/>
      </w:pPr>
      <w:r>
        <w:separator/>
      </w:r>
    </w:p>
  </w:footnote>
  <w:footnote w:type="continuationSeparator" w:id="0">
    <w:p w14:paraId="702DDD29" w14:textId="77777777" w:rsidR="004567F7" w:rsidRDefault="004567F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DD53" w14:textId="77777777" w:rsidR="00A66B18" w:rsidRDefault="00A66B18">
    <w:pPr>
      <w:pStyle w:val="Cabealho"/>
    </w:pPr>
    <w:r w:rsidRPr="0041428F">
      <w:rPr>
        <w:noProof/>
        <w:lang w:bidi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91962" wp14:editId="34EFA3B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destaque curvas que criam coletivamente a estrutura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641DC2" id="Gráfico 17" o:spid="_x0000_s1026" alt="Formas de destaque curvas que criam coletivamente a estrutura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F79C6"/>
    <w:multiLevelType w:val="hybridMultilevel"/>
    <w:tmpl w:val="05C0D2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D"/>
    <w:rsid w:val="00023DED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52B81"/>
    <w:rsid w:val="00394757"/>
    <w:rsid w:val="003A0150"/>
    <w:rsid w:val="003E24DF"/>
    <w:rsid w:val="0041428F"/>
    <w:rsid w:val="00434646"/>
    <w:rsid w:val="004567F7"/>
    <w:rsid w:val="004A2B0D"/>
    <w:rsid w:val="00507C5E"/>
    <w:rsid w:val="00550877"/>
    <w:rsid w:val="005B5B35"/>
    <w:rsid w:val="005C2210"/>
    <w:rsid w:val="005E1E80"/>
    <w:rsid w:val="00615018"/>
    <w:rsid w:val="0062123A"/>
    <w:rsid w:val="00646E75"/>
    <w:rsid w:val="006F6F10"/>
    <w:rsid w:val="00783E79"/>
    <w:rsid w:val="007B5AE8"/>
    <w:rsid w:val="007F5192"/>
    <w:rsid w:val="009C0E4A"/>
    <w:rsid w:val="009F6646"/>
    <w:rsid w:val="00A26FE7"/>
    <w:rsid w:val="00A66B18"/>
    <w:rsid w:val="00A6783B"/>
    <w:rsid w:val="00A96CF8"/>
    <w:rsid w:val="00AA089B"/>
    <w:rsid w:val="00AE1388"/>
    <w:rsid w:val="00AF3982"/>
    <w:rsid w:val="00B20F2C"/>
    <w:rsid w:val="00B50294"/>
    <w:rsid w:val="00B57D6E"/>
    <w:rsid w:val="00C701F7"/>
    <w:rsid w:val="00C70786"/>
    <w:rsid w:val="00CF2CCE"/>
    <w:rsid w:val="00D10958"/>
    <w:rsid w:val="00D66593"/>
    <w:rsid w:val="00DE6DA2"/>
    <w:rsid w:val="00DF2D30"/>
    <w:rsid w:val="00E138B1"/>
    <w:rsid w:val="00E2612A"/>
    <w:rsid w:val="00E4786A"/>
    <w:rsid w:val="00E55D74"/>
    <w:rsid w:val="00E6540C"/>
    <w:rsid w:val="00E8063D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0EB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te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A66B18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A6783B"/>
    <w:pPr>
      <w:spacing w:before="480" w:after="960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E24DF"/>
    <w:pPr>
      <w:spacing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semiHidden/>
    <w:rsid w:val="003E24DF"/>
    <w:rPr>
      <w:b/>
      <w:bCs/>
    </w:rPr>
  </w:style>
  <w:style w:type="paragraph" w:customStyle="1" w:styleId="InformaesdeContacto">
    <w:name w:val="Informações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tipo">
    <w:name w:val="Logótipo"/>
    <w:basedOn w:val="Normal"/>
    <w:next w:val="Normal"/>
    <w:link w:val="CarterdeLog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terdeLogtipo">
    <w:name w:val="Caráter de Logótipo"/>
    <w:basedOn w:val="Tipodeletrapredefinidodopargrafo"/>
    <w:link w:val="Log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grafodaLista">
    <w:name w:val="List Paragraph"/>
    <w:basedOn w:val="Normal"/>
    <w:uiPriority w:val="34"/>
    <w:semiHidden/>
    <w:rsid w:val="005E1E80"/>
    <w:pPr>
      <w:contextualSpacing/>
    </w:pPr>
  </w:style>
  <w:style w:type="character" w:styleId="Hiperligao">
    <w:name w:val="Hyperlink"/>
    <w:basedOn w:val="Tipodeletrapredefinidodopargrafo"/>
    <w:uiPriority w:val="99"/>
    <w:unhideWhenUsed/>
    <w:rsid w:val="005E1E80"/>
    <w:rPr>
      <w:color w:val="F491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VacinaCRISPR@crispr.p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l\AppData\Local\Microsoft\Office\16.0\DTS\pt-PT%7b449A15CD-17D9-4290-A874-1BC654F7E1E3%7d\%7bEBF31209-19BD-47F5-8EFF-E4612290EDCB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B1521956714A7DB92C83C405AD9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F09719-1BB3-4D37-816A-D16091BAFE8D}"/>
      </w:docPartPr>
      <w:docPartBody>
        <w:p w:rsidR="0036011F" w:rsidRDefault="002C3C6D">
          <w:pPr>
            <w:pStyle w:val="33B1521956714A7DB92C83C405AD9FDB"/>
          </w:pPr>
          <w:r w:rsidRPr="00E4786A">
            <w:rPr>
              <w:lang w:bidi="pt-PT"/>
            </w:rPr>
            <w:t>Caro Destinatário</w:t>
          </w:r>
        </w:p>
      </w:docPartBody>
    </w:docPart>
    <w:docPart>
      <w:docPartPr>
        <w:name w:val="C46DC45B576B43CF90F029FDCCB2C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34B81E-E683-4711-B235-2BDAE15961CC}"/>
      </w:docPartPr>
      <w:docPartBody>
        <w:p w:rsidR="0036011F" w:rsidRDefault="002C3C6D">
          <w:pPr>
            <w:pStyle w:val="C46DC45B576B43CF90F029FDCCB2C0F6"/>
          </w:pPr>
          <w:r w:rsidRPr="00E4786A">
            <w:rPr>
              <w:lang w:bidi="pt-PT"/>
            </w:rPr>
            <w:t>Com os melhores cumprimentos,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6D"/>
    <w:rsid w:val="002C3C6D"/>
    <w:rsid w:val="0036011F"/>
    <w:rsid w:val="00AB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Forte">
    <w:name w:val="Strong"/>
    <w:basedOn w:val="Tipodeletrapredefinidodopargrafo"/>
    <w:uiPriority w:val="1"/>
    <w:rPr>
      <w:b/>
      <w:bCs/>
    </w:rPr>
  </w:style>
  <w:style w:type="paragraph" w:customStyle="1" w:styleId="33B1521956714A7DB92C83C405AD9FDB">
    <w:name w:val="33B1521956714A7DB92C83C405AD9FDB"/>
  </w:style>
  <w:style w:type="paragraph" w:customStyle="1" w:styleId="C46DC45B576B43CF90F029FDCCB2C0F6">
    <w:name w:val="C46DC45B576B43CF90F029FDCCB2C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{EBF31209-19BD-47F5-8EFF-E4612290EDCB}tf56348247_win32</Template>
  <TotalTime>0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2021-12-15T09:55:00Z</dcterms:created>
  <dcterms:modified xsi:type="dcterms:W3CDTF">2021-12-15T15:25:00Z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